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98" w:rsidRDefault="00C23E2E">
      <w:r>
        <w:t>Hello</w:t>
      </w:r>
      <w:bookmarkStart w:id="0" w:name="_GoBack"/>
      <w:bookmarkEnd w:id="0"/>
    </w:p>
    <w:sectPr w:rsidR="002B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2E"/>
    <w:rsid w:val="003A4F15"/>
    <w:rsid w:val="00C23E2E"/>
    <w:rsid w:val="00D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60DFD78A</Template>
  <TotalTime>1</TotalTime>
  <Pages>1</Pages>
  <Words>0</Words>
  <Characters>5</Characters>
  <Application>Microsoft Office Word</Application>
  <DocSecurity>0</DocSecurity>
  <Lines>1</Lines>
  <Paragraphs>1</Paragraphs>
  <ScaleCrop>false</ScaleCrop>
  <Company>Siena College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Bostian, Emma</dc:creator>
  <cp:lastModifiedBy>Bostian, Emma</cp:lastModifiedBy>
  <cp:revision>1</cp:revision>
  <dcterms:created xsi:type="dcterms:W3CDTF">2014-11-18T14:04:00Z</dcterms:created>
  <dcterms:modified xsi:type="dcterms:W3CDTF">2014-11-18T14:05:00Z</dcterms:modified>
</cp:coreProperties>
</file>